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405ABD90" w14:textId="77777777" w:rsidTr="00356FE5">
        <w:trPr>
          <w:trHeight w:val="4104"/>
        </w:trPr>
        <w:tc>
          <w:tcPr>
            <w:tcW w:w="10080" w:type="dxa"/>
            <w:vAlign w:val="bottom"/>
          </w:tcPr>
          <w:p w14:paraId="3E904959" w14:textId="2974D077" w:rsidR="003A2F68" w:rsidRDefault="006A1D78" w:rsidP="009213CD">
            <w:pPr>
              <w:pStyle w:val="CoverPageTitle"/>
              <w:spacing w:after="0"/>
            </w:pPr>
            <w:sdt>
              <w:sdtPr>
                <w:alias w:val="Enter title:"/>
                <w:tag w:val="Enter title:"/>
                <w:id w:val="656652538"/>
                <w:placeholder>
                  <w:docPart w:val="447C934F2F734ABBB7B0CC1DEB55D0F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DF71DF">
                  <w:t>CPD Record</w:t>
                </w:r>
              </w:sdtContent>
            </w:sdt>
          </w:p>
        </w:tc>
      </w:tr>
      <w:tr w:rsidR="007B0A29" w14:paraId="1B709C2D" w14:textId="77777777" w:rsidTr="007C770C">
        <w:tc>
          <w:tcPr>
            <w:tcW w:w="10080" w:type="dxa"/>
          </w:tcPr>
          <w:p w14:paraId="74271C2B" w14:textId="77777777" w:rsidR="007B0A29" w:rsidRDefault="007B0A29" w:rsidP="007C770C">
            <w:pPr>
              <w:pStyle w:val="CoverPageTitle"/>
              <w:spacing w:after="0"/>
            </w:pPr>
            <w:r>
              <w:rPr>
                <w:noProof/>
              </w:rPr>
              <w:drawing>
                <wp:inline distT="0" distB="0" distL="0" distR="0" wp14:anchorId="4EFC7980" wp14:editId="46CE1338">
                  <wp:extent cx="4907166" cy="3375113"/>
                  <wp:effectExtent l="9525" t="9525" r="17259" b="6262"/>
                  <wp:docPr id="1" name="Picture 1" descr="Large rock formation in rocky landscape under blue sky"/>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bl>
    <w:p w14:paraId="4A243C3E"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341EDB1F" w14:textId="77777777" w:rsidTr="00803A31">
        <w:trPr>
          <w:trHeight w:val="864"/>
        </w:trPr>
        <w:tc>
          <w:tcPr>
            <w:tcW w:w="2294" w:type="dxa"/>
            <w:tcBorders>
              <w:top w:val="nil"/>
              <w:left w:val="nil"/>
              <w:bottom w:val="nil"/>
            </w:tcBorders>
            <w:shd w:val="clear" w:color="auto" w:fill="B85A22" w:themeFill="accent2" w:themeFillShade="BF"/>
            <w:vAlign w:val="center"/>
          </w:tcPr>
          <w:p w14:paraId="6B2804D1" w14:textId="0E1864E0" w:rsidR="00D4773D" w:rsidRPr="00783448" w:rsidRDefault="00DF71DF" w:rsidP="00783448">
            <w:pPr>
              <w:pStyle w:val="Date"/>
            </w:pPr>
            <w:r>
              <w:t>28/03/19</w:t>
            </w:r>
          </w:p>
        </w:tc>
        <w:tc>
          <w:tcPr>
            <w:tcW w:w="7786" w:type="dxa"/>
            <w:tcBorders>
              <w:top w:val="nil"/>
              <w:bottom w:val="nil"/>
              <w:right w:val="nil"/>
            </w:tcBorders>
            <w:shd w:val="clear" w:color="auto" w:fill="355D7E" w:themeFill="accent1" w:themeFillShade="80"/>
            <w:tcMar>
              <w:left w:w="216" w:type="dxa"/>
            </w:tcMar>
            <w:vAlign w:val="center"/>
          </w:tcPr>
          <w:p w14:paraId="794DAE26" w14:textId="6DA99A72" w:rsidR="00D4773D" w:rsidRPr="00A5429D" w:rsidRDefault="006A1D78" w:rsidP="00A5429D">
            <w:pPr>
              <w:pStyle w:val="CoverPageSubtitle"/>
            </w:pPr>
            <w:sdt>
              <w:sdtPr>
                <w:alias w:val="Enter subtitle:"/>
                <w:tag w:val="Enter subtitle:"/>
                <w:id w:val="541102329"/>
                <w:placeholder>
                  <w:docPart w:val="67A7706D3AB34EC3A29E317D290058EF"/>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DF71DF">
                  <w:t>Continuous Professional Development</w:t>
                </w:r>
                <w:r w:rsidR="00DF71DF">
                  <w:br/>
                </w:r>
                <w:r w:rsidR="00DF71DF">
                  <w:br/>
                </w:r>
              </w:sdtContent>
            </w:sdt>
          </w:p>
        </w:tc>
      </w:tr>
    </w:tbl>
    <w:p w14:paraId="1EC8FCB8" w14:textId="77777777" w:rsidR="00356FE5" w:rsidRDefault="00356FE5" w:rsidP="00356FE5">
      <w:pPr>
        <w:spacing w:after="120"/>
        <w:ind w:left="2520"/>
        <w:rPr>
          <w:sz w:val="26"/>
          <w:szCs w:val="26"/>
        </w:rPr>
      </w:pPr>
    </w:p>
    <w:p w14:paraId="1F93EB20" w14:textId="14A8ABF1" w:rsidR="00D4773D" w:rsidRPr="007C770C" w:rsidRDefault="00DF71DF" w:rsidP="00356FE5">
      <w:pPr>
        <w:spacing w:line="432" w:lineRule="auto"/>
        <w:ind w:left="2520"/>
        <w:rPr>
          <w:sz w:val="26"/>
          <w:szCs w:val="26"/>
        </w:rPr>
      </w:pPr>
      <w:r>
        <w:rPr>
          <w:sz w:val="26"/>
          <w:szCs w:val="26"/>
        </w:rPr>
        <w:t>This is a record of my Continual Professional Development</w:t>
      </w:r>
      <w:r w:rsidR="00D4773D" w:rsidRPr="007C770C">
        <w:rPr>
          <w:sz w:val="26"/>
          <w:szCs w:val="26"/>
        </w:rPr>
        <w:br w:type="page"/>
      </w:r>
    </w:p>
    <w:p w14:paraId="08AFDAA8" w14:textId="7ADB8536" w:rsidR="00106B79" w:rsidRDefault="006A1D78">
      <w:pPr>
        <w:pStyle w:val="Title"/>
      </w:pPr>
      <w:sdt>
        <w:sdtPr>
          <w:alias w:val="Title:"/>
          <w:tag w:val="Title:"/>
          <w:id w:val="-1055697181"/>
          <w:placeholder>
            <w:docPart w:val="FC4DB7A70807405DA953540240D96126"/>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DF71DF">
            <w:t>CPD Record</w:t>
          </w:r>
        </w:sdtContent>
      </w:sdt>
    </w:p>
    <w:sdt>
      <w:sdtPr>
        <w:alias w:val="Subtitle:"/>
        <w:tag w:val="Subtitle:"/>
        <w:id w:val="219697527"/>
        <w:placeholder>
          <w:docPart w:val="B02378484A4E42ED9731A8DF29BFB03D"/>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5D642311" w14:textId="059DF25B" w:rsidR="00106B79" w:rsidRDefault="00DF71DF">
          <w:pPr>
            <w:pStyle w:val="Subtitle"/>
          </w:pPr>
          <w:r>
            <w:t>Continuous Professional Development</w:t>
          </w:r>
          <w:r>
            <w:br/>
          </w:r>
          <w:r>
            <w:br/>
          </w:r>
        </w:p>
      </w:sdtContent>
    </w:sdt>
    <w:p w14:paraId="31765F57" w14:textId="77777777" w:rsidR="00DF71DF" w:rsidRPr="00DF71DF" w:rsidRDefault="00DF71DF" w:rsidP="00DF71DF">
      <w:pPr>
        <w:pStyle w:val="Subtitle"/>
        <w:rPr>
          <w:rFonts w:ascii="Times New Roman" w:hAnsi="Times New Roman"/>
          <w:szCs w:val="24"/>
          <w:lang w:val="en-GB" w:eastAsia="en-GB"/>
        </w:rPr>
      </w:pPr>
      <w:r w:rsidRPr="00DF71DF">
        <w:rPr>
          <w:lang w:val="en-GB" w:eastAsia="en-GB"/>
        </w:rPr>
        <w:t>Name of course</w:t>
      </w:r>
    </w:p>
    <w:p w14:paraId="2534488D" w14:textId="77777777" w:rsidR="00DF71DF" w:rsidRPr="00DF71DF" w:rsidRDefault="00DF71DF" w:rsidP="00DF71DF">
      <w:pPr>
        <w:pStyle w:val="Heading3"/>
        <w:rPr>
          <w:lang w:val="en-GB" w:eastAsia="en-GB"/>
        </w:rPr>
      </w:pPr>
      <w:r w:rsidRPr="00DF71DF">
        <w:rPr>
          <w:lang w:val="en-GB" w:eastAsia="en-GB"/>
        </w:rPr>
        <w:t>When it was completed</w:t>
      </w:r>
    </w:p>
    <w:p w14:paraId="61D008AF" w14:textId="77777777" w:rsidR="00DF71DF" w:rsidRPr="00DF71DF" w:rsidRDefault="00DF71DF" w:rsidP="00DF71DF">
      <w:pPr>
        <w:pStyle w:val="Heading3"/>
        <w:rPr>
          <w:lang w:val="en-GB" w:eastAsia="en-GB"/>
        </w:rPr>
      </w:pPr>
      <w:r w:rsidRPr="00DF71DF">
        <w:rPr>
          <w:lang w:val="en-GB" w:eastAsia="en-GB"/>
        </w:rPr>
        <w:t>What I did</w:t>
      </w:r>
    </w:p>
    <w:p w14:paraId="04EA1C03" w14:textId="77777777" w:rsidR="00DF71DF" w:rsidRPr="00DF71DF" w:rsidRDefault="00DF71DF" w:rsidP="00DF71DF">
      <w:pPr>
        <w:pStyle w:val="Heading3"/>
        <w:rPr>
          <w:lang w:val="en-GB" w:eastAsia="en-GB"/>
        </w:rPr>
      </w:pPr>
      <w:r w:rsidRPr="00DF71DF">
        <w:rPr>
          <w:lang w:val="en-GB" w:eastAsia="en-GB"/>
        </w:rPr>
        <w:t>What I found difficult</w:t>
      </w:r>
    </w:p>
    <w:p w14:paraId="24414AED" w14:textId="77777777" w:rsidR="00DF71DF" w:rsidRPr="00DF71DF" w:rsidRDefault="00DF71DF" w:rsidP="00DF71DF">
      <w:pPr>
        <w:pStyle w:val="Heading3"/>
        <w:rPr>
          <w:lang w:val="en-GB" w:eastAsia="en-GB"/>
        </w:rPr>
      </w:pPr>
      <w:r w:rsidRPr="00DF71DF">
        <w:rPr>
          <w:lang w:val="en-GB" w:eastAsia="en-GB"/>
        </w:rPr>
        <w:t>What I created</w:t>
      </w:r>
    </w:p>
    <w:p w14:paraId="77E42389" w14:textId="77777777" w:rsidR="00DF71DF" w:rsidRPr="00DF71DF" w:rsidRDefault="00DF71DF" w:rsidP="00DF71DF">
      <w:pPr>
        <w:pStyle w:val="Heading3"/>
        <w:rPr>
          <w:lang w:val="en-GB" w:eastAsia="en-GB"/>
        </w:rPr>
      </w:pPr>
      <w:r w:rsidRPr="00DF71DF">
        <w:rPr>
          <w:lang w:val="en-GB" w:eastAsia="en-GB"/>
        </w:rPr>
        <w:t>How I have applied it</w:t>
      </w:r>
    </w:p>
    <w:p w14:paraId="08DE5040" w14:textId="106E1E50" w:rsidR="00DF71DF" w:rsidRDefault="00DF71DF">
      <w:pPr>
        <w:pStyle w:val="Subtitle"/>
      </w:pPr>
    </w:p>
    <w:p w14:paraId="6B8DA2AD" w14:textId="1A22228D" w:rsidR="00DF71DF" w:rsidRDefault="00DF71DF">
      <w:pPr>
        <w:pStyle w:val="Subtitle"/>
      </w:pPr>
      <w:r>
        <w:t>Team TreeHouse Online courses</w:t>
      </w:r>
    </w:p>
    <w:p w14:paraId="2A9449E6" w14:textId="4F0F0E1F" w:rsidR="00DF71DF" w:rsidRDefault="00DF71DF" w:rsidP="00DF71DF">
      <w:pPr>
        <w:pStyle w:val="Heading3"/>
      </w:pPr>
      <w:r>
        <w:t>Courses Completed</w:t>
      </w:r>
    </w:p>
    <w:p w14:paraId="35271B64" w14:textId="5E0ED3DF" w:rsidR="00DF71DF" w:rsidRPr="002B2B3E" w:rsidRDefault="00DF71DF" w:rsidP="002B2B3E">
      <w:pPr>
        <w:pStyle w:val="ListParagraph"/>
        <w:numPr>
          <w:ilvl w:val="0"/>
          <w:numId w:val="32"/>
        </w:numPr>
        <w:rPr>
          <w:lang w:val="en-GB" w:eastAsia="en-GB"/>
        </w:rPr>
      </w:pPr>
      <w:r w:rsidRPr="002B2B3E">
        <w:rPr>
          <w:lang w:val="en-GB" w:eastAsia="en-GB"/>
        </w:rPr>
        <w:t xml:space="preserve">How the Internet Works </w:t>
      </w:r>
    </w:p>
    <w:p w14:paraId="3852A505" w14:textId="15FCA824" w:rsidR="00DF71DF" w:rsidRPr="002B2B3E" w:rsidRDefault="00DF71DF" w:rsidP="002B2B3E">
      <w:pPr>
        <w:pStyle w:val="ListParagraph"/>
        <w:numPr>
          <w:ilvl w:val="0"/>
          <w:numId w:val="32"/>
        </w:numPr>
        <w:rPr>
          <w:lang w:val="en-GB" w:eastAsia="en-GB"/>
        </w:rPr>
      </w:pPr>
      <w:r w:rsidRPr="002B2B3E">
        <w:rPr>
          <w:lang w:val="en-GB" w:eastAsia="en-GB"/>
        </w:rPr>
        <w:t>How the Web Works</w:t>
      </w:r>
    </w:p>
    <w:p w14:paraId="5591748D" w14:textId="43CF37B5" w:rsidR="00DF71DF" w:rsidRPr="002B2B3E" w:rsidRDefault="00DF71DF" w:rsidP="002B2B3E">
      <w:pPr>
        <w:pStyle w:val="ListParagraph"/>
        <w:numPr>
          <w:ilvl w:val="0"/>
          <w:numId w:val="32"/>
        </w:numPr>
        <w:rPr>
          <w:lang w:val="en-GB" w:eastAsia="en-GB"/>
        </w:rPr>
      </w:pPr>
      <w:r w:rsidRPr="002B2B3E">
        <w:rPr>
          <w:lang w:val="en-GB" w:eastAsia="en-GB"/>
        </w:rPr>
        <w:t>How to Make a Website</w:t>
      </w:r>
    </w:p>
    <w:p w14:paraId="483126DB" w14:textId="283190CF" w:rsidR="00DF71DF" w:rsidRPr="002B2B3E" w:rsidRDefault="00DF71DF" w:rsidP="002B2B3E">
      <w:pPr>
        <w:pStyle w:val="ListParagraph"/>
        <w:numPr>
          <w:ilvl w:val="0"/>
          <w:numId w:val="32"/>
        </w:numPr>
        <w:rPr>
          <w:lang w:val="en-GB" w:eastAsia="en-GB"/>
        </w:rPr>
      </w:pPr>
      <w:r w:rsidRPr="002B2B3E">
        <w:rPr>
          <w:lang w:val="en-GB" w:eastAsia="en-GB"/>
        </w:rPr>
        <w:t>Bootstrap 4 Basics</w:t>
      </w:r>
    </w:p>
    <w:p w14:paraId="20AC6D09" w14:textId="10A08359" w:rsidR="00DF71DF" w:rsidRPr="002B2B3E" w:rsidRDefault="00DF71DF" w:rsidP="002B2B3E">
      <w:pPr>
        <w:pStyle w:val="ListParagraph"/>
        <w:numPr>
          <w:ilvl w:val="0"/>
          <w:numId w:val="32"/>
        </w:numPr>
        <w:rPr>
          <w:lang w:val="en-GB" w:eastAsia="en-GB"/>
        </w:rPr>
      </w:pPr>
      <w:r w:rsidRPr="002B2B3E">
        <w:rPr>
          <w:lang w:val="en-GB" w:eastAsia="en-GB"/>
        </w:rPr>
        <w:t>HTML Basics</w:t>
      </w:r>
    </w:p>
    <w:p w14:paraId="11DFC512" w14:textId="1B61C622" w:rsidR="00DF71DF" w:rsidRPr="002B2B3E" w:rsidRDefault="00DF71DF" w:rsidP="002B2B3E">
      <w:pPr>
        <w:pStyle w:val="ListParagraph"/>
        <w:numPr>
          <w:ilvl w:val="0"/>
          <w:numId w:val="32"/>
        </w:numPr>
        <w:rPr>
          <w:lang w:val="en-GB" w:eastAsia="en-GB"/>
        </w:rPr>
      </w:pPr>
      <w:r w:rsidRPr="002B2B3E">
        <w:rPr>
          <w:lang w:val="en-GB" w:eastAsia="en-GB"/>
        </w:rPr>
        <w:t>HTML Forms</w:t>
      </w:r>
    </w:p>
    <w:p w14:paraId="5097EC00" w14:textId="77777777" w:rsidR="00DF71DF" w:rsidRPr="002B2B3E" w:rsidRDefault="00DF71DF" w:rsidP="002B2B3E">
      <w:pPr>
        <w:pStyle w:val="ListParagraph"/>
        <w:numPr>
          <w:ilvl w:val="0"/>
          <w:numId w:val="32"/>
        </w:numPr>
        <w:rPr>
          <w:lang w:val="en-GB" w:eastAsia="en-GB"/>
        </w:rPr>
      </w:pPr>
      <w:r w:rsidRPr="002B2B3E">
        <w:rPr>
          <w:lang w:val="en-GB" w:eastAsia="en-GB"/>
        </w:rPr>
        <w:t>HTML Tables</w:t>
      </w:r>
    </w:p>
    <w:p w14:paraId="6F459922" w14:textId="77777777" w:rsidR="00DF71DF" w:rsidRPr="002B2B3E" w:rsidRDefault="00DF71DF" w:rsidP="002B2B3E">
      <w:pPr>
        <w:pStyle w:val="ListParagraph"/>
        <w:numPr>
          <w:ilvl w:val="0"/>
          <w:numId w:val="32"/>
        </w:numPr>
        <w:rPr>
          <w:lang w:val="en-GB" w:eastAsia="en-GB"/>
        </w:rPr>
      </w:pPr>
      <w:r w:rsidRPr="002B2B3E">
        <w:rPr>
          <w:lang w:val="en-GB" w:eastAsia="en-GB"/>
        </w:rPr>
        <w:t>HTML Video and Audio</w:t>
      </w:r>
    </w:p>
    <w:p w14:paraId="5C10A516" w14:textId="77777777" w:rsidR="00DF71DF" w:rsidRPr="002B2B3E" w:rsidRDefault="00DF71DF" w:rsidP="002B2B3E">
      <w:pPr>
        <w:pStyle w:val="ListParagraph"/>
        <w:numPr>
          <w:ilvl w:val="0"/>
          <w:numId w:val="32"/>
        </w:numPr>
        <w:rPr>
          <w:lang w:val="en-GB" w:eastAsia="en-GB"/>
        </w:rPr>
      </w:pPr>
      <w:r w:rsidRPr="002B2B3E">
        <w:rPr>
          <w:lang w:val="en-GB" w:eastAsia="en-GB"/>
        </w:rPr>
        <w:t>Responsive Images</w:t>
      </w:r>
    </w:p>
    <w:p w14:paraId="059A2106" w14:textId="77777777" w:rsidR="00DF71DF" w:rsidRPr="002B2B3E" w:rsidRDefault="00DF71DF" w:rsidP="002B2B3E">
      <w:pPr>
        <w:pStyle w:val="ListParagraph"/>
        <w:numPr>
          <w:ilvl w:val="0"/>
          <w:numId w:val="32"/>
        </w:numPr>
        <w:rPr>
          <w:lang w:val="en-GB" w:eastAsia="en-GB"/>
        </w:rPr>
      </w:pPr>
      <w:r w:rsidRPr="002B2B3E">
        <w:rPr>
          <w:lang w:val="en-GB" w:eastAsia="en-GB"/>
        </w:rPr>
        <w:t>Web Accessibility Compliance</w:t>
      </w:r>
    </w:p>
    <w:p w14:paraId="04F1A977" w14:textId="01891FB9" w:rsidR="00DF71DF" w:rsidRPr="002B2B3E" w:rsidRDefault="00DF71DF" w:rsidP="002B2B3E">
      <w:pPr>
        <w:pStyle w:val="ListParagraph"/>
        <w:numPr>
          <w:ilvl w:val="0"/>
          <w:numId w:val="32"/>
        </w:numPr>
        <w:rPr>
          <w:lang w:val="en-GB" w:eastAsia="en-GB"/>
        </w:rPr>
      </w:pPr>
      <w:r w:rsidRPr="002B2B3E">
        <w:rPr>
          <w:lang w:val="en-GB" w:eastAsia="en-GB"/>
        </w:rPr>
        <w:t>CSS Basics</w:t>
      </w:r>
    </w:p>
    <w:p w14:paraId="0F9D9029" w14:textId="7B3E6C41" w:rsidR="00DF71DF" w:rsidRPr="002B2B3E" w:rsidRDefault="00DF71DF" w:rsidP="002B2B3E">
      <w:pPr>
        <w:pStyle w:val="ListParagraph"/>
        <w:numPr>
          <w:ilvl w:val="0"/>
          <w:numId w:val="32"/>
        </w:numPr>
        <w:rPr>
          <w:lang w:val="en-GB" w:eastAsia="en-GB"/>
        </w:rPr>
      </w:pPr>
      <w:r w:rsidRPr="002B2B3E">
        <w:rPr>
          <w:lang w:val="en-GB" w:eastAsia="en-GB"/>
        </w:rPr>
        <w:t>CSS Layout Basics</w:t>
      </w:r>
    </w:p>
    <w:p w14:paraId="24CBEFB4" w14:textId="3EB78A0F" w:rsidR="00DF71DF" w:rsidRDefault="00DF71DF" w:rsidP="002B2B3E">
      <w:pPr>
        <w:rPr>
          <w:lang w:val="en-GB" w:eastAsia="en-GB"/>
        </w:rPr>
      </w:pPr>
    </w:p>
    <w:p w14:paraId="362483FF" w14:textId="7BA86B17" w:rsidR="00360460" w:rsidRDefault="00DF71DF" w:rsidP="002B2B3E">
      <w:pPr>
        <w:rPr>
          <w:lang w:val="en-GB" w:eastAsia="en-GB"/>
        </w:rPr>
      </w:pPr>
      <w:r>
        <w:rPr>
          <w:lang w:val="en-GB" w:eastAsia="en-GB"/>
        </w:rPr>
        <w:t xml:space="preserve">I have been working my way through several online course provided by Team Treehouse, an online learning provider that specialise in technology education. The courses were thorough and easy to digest, but at the start of my course I did struggle for time to complete them, and found that I would forget the information if I didn’t use it continuously </w:t>
      </w:r>
      <w:r w:rsidR="00360460">
        <w:rPr>
          <w:lang w:val="en-GB" w:eastAsia="en-GB"/>
        </w:rPr>
        <w:t>for a few weeks and would have to skim the contents of the course again to try and keep the information fresh in my head.</w:t>
      </w:r>
    </w:p>
    <w:p w14:paraId="0339D35C" w14:textId="52A76A5E" w:rsidR="00360460" w:rsidRDefault="00360460" w:rsidP="002B2B3E">
      <w:pPr>
        <w:rPr>
          <w:lang w:val="en-GB" w:eastAsia="en-GB"/>
        </w:rPr>
      </w:pPr>
      <w:r>
        <w:rPr>
          <w:lang w:val="en-GB" w:eastAsia="en-GB"/>
        </w:rPr>
        <w:t xml:space="preserve">As part of the courses I created several small websites and webpages using the skills learnt in the course. For example, for the Bootstrap 4 Basics course I created a page for a </w:t>
      </w:r>
      <w:hyperlink r:id="rId12" w:history="1">
        <w:r w:rsidRPr="00360460">
          <w:rPr>
            <w:rStyle w:val="Hyperlink"/>
            <w:rFonts w:ascii="Arial" w:eastAsia="Times New Roman" w:hAnsi="Arial" w:cs="Arial"/>
            <w:kern w:val="0"/>
            <w:sz w:val="22"/>
            <w:szCs w:val="22"/>
            <w:lang w:val="en-GB" w:eastAsia="en-GB"/>
            <w14:ligatures w14:val="none"/>
          </w:rPr>
          <w:t>Full Stack C</w:t>
        </w:r>
        <w:r w:rsidRPr="00360460">
          <w:rPr>
            <w:rStyle w:val="Hyperlink"/>
            <w:rFonts w:ascii="Arial" w:eastAsia="Times New Roman" w:hAnsi="Arial" w:cs="Arial"/>
            <w:kern w:val="0"/>
            <w:sz w:val="22"/>
            <w:szCs w:val="22"/>
            <w:lang w:val="en-GB" w:eastAsia="en-GB"/>
            <w14:ligatures w14:val="none"/>
          </w:rPr>
          <w:t>o</w:t>
        </w:r>
        <w:r w:rsidRPr="00360460">
          <w:rPr>
            <w:rStyle w:val="Hyperlink"/>
            <w:rFonts w:ascii="Arial" w:eastAsia="Times New Roman" w:hAnsi="Arial" w:cs="Arial"/>
            <w:kern w:val="0"/>
            <w:sz w:val="22"/>
            <w:szCs w:val="22"/>
            <w:lang w:val="en-GB" w:eastAsia="en-GB"/>
            <w14:ligatures w14:val="none"/>
          </w:rPr>
          <w:t>nference</w:t>
        </w:r>
      </w:hyperlink>
      <w:r>
        <w:rPr>
          <w:lang w:val="en-GB" w:eastAsia="en-GB"/>
        </w:rPr>
        <w:t xml:space="preserve">. Over the courses I </w:t>
      </w:r>
      <w:r>
        <w:rPr>
          <w:lang w:val="en-GB" w:eastAsia="en-GB"/>
        </w:rPr>
        <w:lastRenderedPageBreak/>
        <w:t xml:space="preserve">learnt a lot about good practice for coding and making pages responsive and accessible, and not just the code aspect of work. </w:t>
      </w:r>
    </w:p>
    <w:p w14:paraId="4A73FF3C" w14:textId="4720DC12" w:rsidR="00360460" w:rsidRDefault="00360460" w:rsidP="00B143D6">
      <w:pPr>
        <w:rPr>
          <w:lang w:val="en-GB" w:eastAsia="en-GB"/>
        </w:rPr>
      </w:pPr>
      <w:r>
        <w:rPr>
          <w:lang w:val="en-GB" w:eastAsia="en-GB"/>
        </w:rPr>
        <w:t xml:space="preserve">All the work that I created can be found on my site </w:t>
      </w:r>
      <w:hyperlink r:id="rId13" w:history="1">
        <w:r>
          <w:rPr>
            <w:rStyle w:val="Hyperlink"/>
            <w:rFonts w:ascii="Arial" w:eastAsia="Times New Roman" w:hAnsi="Arial" w:cs="Arial"/>
            <w:kern w:val="0"/>
            <w:sz w:val="22"/>
            <w:szCs w:val="22"/>
            <w:lang w:val="en-GB" w:eastAsia="en-GB"/>
            <w14:ligatures w14:val="none"/>
          </w:rPr>
          <w:t>www.code</w:t>
        </w:r>
        <w:r>
          <w:rPr>
            <w:rStyle w:val="Hyperlink"/>
            <w:rFonts w:ascii="Arial" w:eastAsia="Times New Roman" w:hAnsi="Arial" w:cs="Arial"/>
            <w:kern w:val="0"/>
            <w:sz w:val="22"/>
            <w:szCs w:val="22"/>
            <w:lang w:val="en-GB" w:eastAsia="en-GB"/>
            <w14:ligatures w14:val="none"/>
          </w:rPr>
          <w:t>-</w:t>
        </w:r>
        <w:r>
          <w:rPr>
            <w:rStyle w:val="Hyperlink"/>
            <w:rFonts w:ascii="Arial" w:eastAsia="Times New Roman" w:hAnsi="Arial" w:cs="Arial"/>
            <w:kern w:val="0"/>
            <w:sz w:val="22"/>
            <w:szCs w:val="22"/>
            <w:lang w:val="en-GB" w:eastAsia="en-GB"/>
            <w14:ligatures w14:val="none"/>
          </w:rPr>
          <w:t>ine.website</w:t>
        </w:r>
      </w:hyperlink>
      <w:r>
        <w:rPr>
          <w:lang w:val="en-GB" w:eastAsia="en-GB"/>
        </w:rPr>
        <w:t xml:space="preserve">, along with snippets of the code on </w:t>
      </w:r>
      <w:hyperlink r:id="rId14" w:history="1">
        <w:r w:rsidRPr="00360460">
          <w:rPr>
            <w:rStyle w:val="Hyperlink"/>
            <w:rFonts w:ascii="Arial" w:eastAsia="Times New Roman" w:hAnsi="Arial" w:cs="Arial"/>
            <w:kern w:val="0"/>
            <w:sz w:val="22"/>
            <w:szCs w:val="22"/>
            <w:lang w:val="en-GB" w:eastAsia="en-GB"/>
            <w14:ligatures w14:val="none"/>
          </w:rPr>
          <w:t>CodePe</w:t>
        </w:r>
        <w:r w:rsidRPr="00360460">
          <w:rPr>
            <w:rStyle w:val="Hyperlink"/>
            <w:rFonts w:ascii="Arial" w:eastAsia="Times New Roman" w:hAnsi="Arial" w:cs="Arial"/>
            <w:kern w:val="0"/>
            <w:sz w:val="22"/>
            <w:szCs w:val="22"/>
            <w:lang w:val="en-GB" w:eastAsia="en-GB"/>
            <w14:ligatures w14:val="none"/>
          </w:rPr>
          <w:t>n</w:t>
        </w:r>
        <w:r w:rsidRPr="00360460">
          <w:rPr>
            <w:rStyle w:val="Hyperlink"/>
            <w:rFonts w:ascii="Arial" w:eastAsia="Times New Roman" w:hAnsi="Arial" w:cs="Arial"/>
            <w:kern w:val="0"/>
            <w:sz w:val="22"/>
            <w:szCs w:val="22"/>
            <w:lang w:val="en-GB" w:eastAsia="en-GB"/>
            <w14:ligatures w14:val="none"/>
          </w:rPr>
          <w:t>.</w:t>
        </w:r>
        <w:r w:rsidRPr="00360460">
          <w:rPr>
            <w:rStyle w:val="Hyperlink"/>
            <w:rFonts w:ascii="Arial" w:eastAsia="Times New Roman" w:hAnsi="Arial" w:cs="Arial"/>
            <w:kern w:val="0"/>
            <w:sz w:val="22"/>
            <w:szCs w:val="22"/>
            <w:lang w:val="en-GB" w:eastAsia="en-GB"/>
            <w14:ligatures w14:val="none"/>
          </w:rPr>
          <w:t>i</w:t>
        </w:r>
        <w:r w:rsidRPr="00360460">
          <w:rPr>
            <w:rStyle w:val="Hyperlink"/>
            <w:rFonts w:ascii="Arial" w:eastAsia="Times New Roman" w:hAnsi="Arial" w:cs="Arial"/>
            <w:kern w:val="0"/>
            <w:sz w:val="22"/>
            <w:szCs w:val="22"/>
            <w:lang w:val="en-GB" w:eastAsia="en-GB"/>
            <w14:ligatures w14:val="none"/>
          </w:rPr>
          <w:t>o</w:t>
        </w:r>
      </w:hyperlink>
      <w:r>
        <w:rPr>
          <w:lang w:val="en-GB" w:eastAsia="en-GB"/>
        </w:rPr>
        <w:t xml:space="preserve">. </w:t>
      </w:r>
    </w:p>
    <w:p w14:paraId="2BF91E07" w14:textId="24B2C7BB" w:rsidR="00360460" w:rsidRDefault="00360460" w:rsidP="00B143D6">
      <w:pPr>
        <w:rPr>
          <w:lang w:val="en-GB" w:eastAsia="en-GB"/>
        </w:rPr>
      </w:pPr>
      <w:r>
        <w:rPr>
          <w:lang w:val="en-GB" w:eastAsia="en-GB"/>
        </w:rPr>
        <w:t>I have used what I learnt here to create a solid foundation for my own self-guided learning, being able to expand on concepts that were introduced in these courses.</w:t>
      </w:r>
    </w:p>
    <w:p w14:paraId="79A50AA0" w14:textId="77777777" w:rsidR="00B143D6" w:rsidRPr="00B143D6" w:rsidRDefault="00B143D6" w:rsidP="00B143D6">
      <w:pPr>
        <w:rPr>
          <w:lang w:val="en-GB" w:eastAsia="en-GB"/>
        </w:rPr>
      </w:pPr>
    </w:p>
    <w:p w14:paraId="51C5CBE3" w14:textId="4EEEE12F" w:rsidR="00360460" w:rsidRDefault="00360460" w:rsidP="002B2B3E">
      <w:pPr>
        <w:pStyle w:val="Subtitle"/>
        <w:rPr>
          <w:lang w:val="en-GB" w:eastAsia="en-GB"/>
        </w:rPr>
      </w:pPr>
      <w:r>
        <w:rPr>
          <w:lang w:val="en-GB" w:eastAsia="en-GB"/>
        </w:rPr>
        <w:t>GDI Javascript</w:t>
      </w:r>
    </w:p>
    <w:p w14:paraId="3D419806" w14:textId="0AA27A20" w:rsidR="002B2B3E" w:rsidRDefault="002B2B3E" w:rsidP="002B2B3E">
      <w:pPr>
        <w:rPr>
          <w:lang w:val="en-GB" w:eastAsia="en-GB"/>
        </w:rPr>
      </w:pPr>
      <w:hyperlink r:id="rId15" w:anchor="/" w:history="1">
        <w:r w:rsidRPr="002B2B3E">
          <w:rPr>
            <w:rStyle w:val="Hyperlink"/>
            <w:rFonts w:ascii="Arial" w:hAnsi="Arial" w:cs="Arial"/>
            <w:lang w:val="en-GB" w:eastAsia="en-GB"/>
          </w:rPr>
          <w:t>Introducti</w:t>
        </w:r>
        <w:r w:rsidRPr="002B2B3E">
          <w:rPr>
            <w:rStyle w:val="Hyperlink"/>
            <w:rFonts w:ascii="Arial" w:hAnsi="Arial" w:cs="Arial"/>
            <w:lang w:val="en-GB" w:eastAsia="en-GB"/>
          </w:rPr>
          <w:t>o</w:t>
        </w:r>
        <w:r w:rsidRPr="002B2B3E">
          <w:rPr>
            <w:rStyle w:val="Hyperlink"/>
            <w:rFonts w:ascii="Arial" w:hAnsi="Arial" w:cs="Arial"/>
            <w:lang w:val="en-GB" w:eastAsia="en-GB"/>
          </w:rPr>
          <w:t>n to JavaScript</w:t>
        </w:r>
      </w:hyperlink>
      <w:r>
        <w:rPr>
          <w:lang w:val="en-GB" w:eastAsia="en-GB"/>
        </w:rPr>
        <w:t xml:space="preserve"> is a course I found on GitHub that is created by Girl Develop It. I started this course in September of 2018 and completed it over several weeks.  </w:t>
      </w:r>
    </w:p>
    <w:p w14:paraId="7597C7F3" w14:textId="77777777" w:rsidR="00A92427" w:rsidRDefault="002B2B3E" w:rsidP="002B2B3E">
      <w:pPr>
        <w:rPr>
          <w:lang w:val="en-GB" w:eastAsia="en-GB"/>
        </w:rPr>
      </w:pPr>
      <w:r>
        <w:rPr>
          <w:lang w:val="en-GB" w:eastAsia="en-GB"/>
        </w:rPr>
        <w:t xml:space="preserve">The course entailed a series of slides, broken up into sessions, that covered several concepts in JavaScript with challenges at the end of each, where you could input the code you had been learning about and then were encouraged to change it so that you could see how it would affect the outcome. There was also ‘Homework’ to be completed too, these were challenges where you could pull all the information from a session and were then asked to </w:t>
      </w:r>
      <w:r w:rsidR="004D09EA">
        <w:rPr>
          <w:lang w:val="en-GB" w:eastAsia="en-GB"/>
        </w:rPr>
        <w:t xml:space="preserve">create a piece of code that fulfilled the requirements. </w:t>
      </w:r>
    </w:p>
    <w:p w14:paraId="031F9B6A" w14:textId="77777777" w:rsidR="00B143D6" w:rsidRDefault="00B143D6" w:rsidP="00B143D6">
      <w:pPr>
        <w:keepNext/>
      </w:pPr>
      <w:r>
        <w:rPr>
          <w:noProof/>
        </w:rPr>
        <w:drawing>
          <wp:inline distT="0" distB="0" distL="0" distR="0" wp14:anchorId="3E5D7077" wp14:editId="784B5F51">
            <wp:extent cx="6400800" cy="2687955"/>
            <wp:effectExtent l="133350" t="114300" r="133350" b="1600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tten-pic-code.JPG"/>
                    <pic:cNvPicPr/>
                  </pic:nvPicPr>
                  <pic:blipFill>
                    <a:blip r:embed="rId16">
                      <a:extLst>
                        <a:ext uri="{28A0092B-C50C-407E-A947-70E740481C1C}">
                          <a14:useLocalDpi xmlns:a14="http://schemas.microsoft.com/office/drawing/2010/main" val="0"/>
                        </a:ext>
                      </a:extLst>
                    </a:blip>
                    <a:stretch>
                      <a:fillRect/>
                    </a:stretch>
                  </pic:blipFill>
                  <pic:spPr>
                    <a:xfrm>
                      <a:off x="0" y="0"/>
                      <a:ext cx="6400800" cy="2687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4420DB" w14:textId="568D3D43" w:rsidR="00A92427" w:rsidRDefault="00B143D6" w:rsidP="00B143D6">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Segment of code I wrote for one of the challenges</w:t>
      </w:r>
    </w:p>
    <w:p w14:paraId="6F9CFCE3" w14:textId="77777777" w:rsidR="00B143D6" w:rsidRDefault="00B143D6" w:rsidP="00B143D6">
      <w:pPr>
        <w:keepNext/>
      </w:pPr>
      <w:r>
        <w:rPr>
          <w:noProof/>
        </w:rPr>
        <w:lastRenderedPageBreak/>
        <w:drawing>
          <wp:inline distT="0" distB="0" distL="0" distR="0" wp14:anchorId="1D6C7B6B" wp14:editId="30B03404">
            <wp:extent cx="5019675" cy="2362200"/>
            <wp:effectExtent l="114300" t="114300" r="142875"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tten-pic-display.JPG"/>
                    <pic:cNvPicPr/>
                  </pic:nvPicPr>
                  <pic:blipFill>
                    <a:blip r:embed="rId17">
                      <a:extLst>
                        <a:ext uri="{28A0092B-C50C-407E-A947-70E740481C1C}">
                          <a14:useLocalDpi xmlns:a14="http://schemas.microsoft.com/office/drawing/2010/main" val="0"/>
                        </a:ext>
                      </a:extLst>
                    </a:blip>
                    <a:stretch>
                      <a:fillRect/>
                    </a:stretch>
                  </pic:blipFill>
                  <pic:spPr>
                    <a:xfrm>
                      <a:off x="0" y="0"/>
                      <a:ext cx="5019675" cy="2362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B20429" w14:textId="1D262F22" w:rsidR="00B143D6" w:rsidRPr="00A92427" w:rsidRDefault="00B143D6" w:rsidP="00B143D6">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Output from the code</w:t>
      </w:r>
    </w:p>
    <w:p w14:paraId="1633DDFE" w14:textId="449524FD" w:rsidR="002B2B3E" w:rsidRDefault="004D09EA" w:rsidP="002B2B3E">
      <w:pPr>
        <w:rPr>
          <w:lang w:val="en-GB" w:eastAsia="en-GB"/>
        </w:rPr>
      </w:pPr>
      <w:r>
        <w:rPr>
          <w:lang w:val="en-GB" w:eastAsia="en-GB"/>
        </w:rPr>
        <w:t xml:space="preserve"> </w:t>
      </w:r>
      <w:proofErr w:type="gramStart"/>
      <w:r w:rsidR="00B143D6">
        <w:rPr>
          <w:lang w:val="en-GB" w:eastAsia="en-GB"/>
        </w:rPr>
        <w:t>Similar to</w:t>
      </w:r>
      <w:proofErr w:type="gramEnd"/>
      <w:r w:rsidR="00B143D6">
        <w:rPr>
          <w:lang w:val="en-GB" w:eastAsia="en-GB"/>
        </w:rPr>
        <w:t xml:space="preserve"> the Team Treehouse tutorials, I found it difficult to retain the information unless I was using it on a day to day basis and so had to occasionally recap what I had learnt previously.</w:t>
      </w:r>
    </w:p>
    <w:p w14:paraId="0E324791" w14:textId="29DABA11" w:rsidR="00B143D6" w:rsidRDefault="00B143D6" w:rsidP="002B2B3E">
      <w:pPr>
        <w:rPr>
          <w:lang w:val="en-GB" w:eastAsia="en-GB"/>
        </w:rPr>
      </w:pPr>
      <w:r>
        <w:rPr>
          <w:lang w:val="en-GB" w:eastAsia="en-GB"/>
        </w:rPr>
        <w:t>I have used the knowledge gained from this course as a foundation for further self-guided learning and in several pieces of work that I have been asked to do.</w:t>
      </w:r>
    </w:p>
    <w:p w14:paraId="75A11F0E" w14:textId="41314FB3" w:rsidR="00360460" w:rsidRDefault="00360460" w:rsidP="00DF71DF">
      <w:pPr>
        <w:spacing w:after="0" w:line="240" w:lineRule="auto"/>
        <w:textAlignment w:val="baseline"/>
        <w:rPr>
          <w:rFonts w:ascii="Arial" w:eastAsia="Times New Roman" w:hAnsi="Arial" w:cs="Arial"/>
          <w:color w:val="000000"/>
          <w:kern w:val="0"/>
          <w:sz w:val="22"/>
          <w:szCs w:val="22"/>
          <w:lang w:val="en-GB" w:eastAsia="en-GB"/>
          <w14:ligatures w14:val="none"/>
        </w:rPr>
      </w:pPr>
    </w:p>
    <w:p w14:paraId="1BCB6A5C" w14:textId="056DEAB2" w:rsidR="00360460" w:rsidRDefault="00360460" w:rsidP="00B143D6">
      <w:pPr>
        <w:pStyle w:val="Subtitle"/>
      </w:pPr>
      <w:r>
        <w:t>Agile in a Day course at Happy Lt</w:t>
      </w:r>
    </w:p>
    <w:p w14:paraId="64D15B8B" w14:textId="77777777" w:rsidR="00B143D6" w:rsidRPr="00DF71DF" w:rsidRDefault="00B143D6" w:rsidP="00B143D6">
      <w:pPr>
        <w:rPr>
          <w:lang w:val="en-GB" w:eastAsia="en-GB"/>
        </w:rPr>
      </w:pPr>
      <w:bookmarkStart w:id="0" w:name="_GoBack"/>
      <w:bookmarkEnd w:id="0"/>
    </w:p>
    <w:sectPr w:rsidR="00B143D6" w:rsidRPr="00DF71DF" w:rsidSect="00052A4A">
      <w:headerReference w:type="even" r:id="rId18"/>
      <w:footerReference w:type="even" r:id="rId19"/>
      <w:footerReference w:type="default" r:id="rId20"/>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FBC54" w14:textId="77777777" w:rsidR="006A1D78" w:rsidRDefault="006A1D78">
      <w:pPr>
        <w:spacing w:after="0" w:line="240" w:lineRule="auto"/>
      </w:pPr>
      <w:r>
        <w:separator/>
      </w:r>
    </w:p>
  </w:endnote>
  <w:endnote w:type="continuationSeparator" w:id="0">
    <w:p w14:paraId="3463ED64" w14:textId="77777777" w:rsidR="006A1D78" w:rsidRDefault="006A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AA386"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6713E"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9B21C" w14:textId="77777777" w:rsidR="006A1D78" w:rsidRDefault="006A1D78">
      <w:pPr>
        <w:spacing w:after="0" w:line="240" w:lineRule="auto"/>
      </w:pPr>
      <w:r>
        <w:separator/>
      </w:r>
    </w:p>
  </w:footnote>
  <w:footnote w:type="continuationSeparator" w:id="0">
    <w:p w14:paraId="68F964C6" w14:textId="77777777" w:rsidR="006A1D78" w:rsidRDefault="006A1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D4820" w14:textId="5547E386" w:rsidR="005225B2" w:rsidRPr="005225B2" w:rsidRDefault="006A1D78" w:rsidP="005225B2">
    <w:pPr>
      <w:pStyle w:val="HeaderEven"/>
    </w:pPr>
    <w:sdt>
      <w:sdtPr>
        <w:rPr>
          <w:rFonts w:eastAsiaTheme="majorEastAsia"/>
        </w:rPr>
        <w:alias w:val="Title:"/>
        <w:tag w:val="Title:"/>
        <w:id w:val="1030215961"/>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DF71DF">
          <w:rPr>
            <w:rFonts w:eastAsiaTheme="majorEastAsia"/>
          </w:rPr>
          <w:t>CPD Record</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D56A09"/>
    <w:multiLevelType w:val="multilevel"/>
    <w:tmpl w:val="4B1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F41E0"/>
    <w:multiLevelType w:val="hybridMultilevel"/>
    <w:tmpl w:val="06FC6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50535AD"/>
    <w:multiLevelType w:val="hybridMultilevel"/>
    <w:tmpl w:val="C9D21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9457ED"/>
    <w:multiLevelType w:val="multilevel"/>
    <w:tmpl w:val="B7DE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2"/>
  </w:num>
  <w:num w:numId="12">
    <w:abstractNumId w:val="13"/>
  </w:num>
  <w:num w:numId="13">
    <w:abstractNumId w:val="7"/>
  </w:num>
  <w:num w:numId="14">
    <w:abstractNumId w:val="6"/>
  </w:num>
  <w:num w:numId="15">
    <w:abstractNumId w:val="5"/>
  </w:num>
  <w:num w:numId="16">
    <w:abstractNumId w:val="4"/>
  </w:num>
  <w:num w:numId="17">
    <w:abstractNumId w:val="12"/>
  </w:num>
  <w:num w:numId="18">
    <w:abstractNumId w:val="13"/>
  </w:num>
  <w:num w:numId="19">
    <w:abstractNumId w:val="7"/>
  </w:num>
  <w:num w:numId="20">
    <w:abstractNumId w:val="6"/>
  </w:num>
  <w:num w:numId="21">
    <w:abstractNumId w:val="5"/>
  </w:num>
  <w:num w:numId="22">
    <w:abstractNumId w:val="4"/>
  </w:num>
  <w:num w:numId="23">
    <w:abstractNumId w:val="12"/>
  </w:num>
  <w:num w:numId="24">
    <w:abstractNumId w:val="8"/>
  </w:num>
  <w:num w:numId="25">
    <w:abstractNumId w:val="3"/>
  </w:num>
  <w:num w:numId="26">
    <w:abstractNumId w:val="2"/>
  </w:num>
  <w:num w:numId="27">
    <w:abstractNumId w:val="1"/>
  </w:num>
  <w:num w:numId="28">
    <w:abstractNumId w:val="0"/>
  </w:num>
  <w:num w:numId="29">
    <w:abstractNumId w:val="15"/>
  </w:num>
  <w:num w:numId="30">
    <w:abstractNumId w:val="11"/>
  </w:num>
  <w:num w:numId="31">
    <w:abstractNumId w:val="10"/>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DF"/>
    <w:rsid w:val="00052A4A"/>
    <w:rsid w:val="00067337"/>
    <w:rsid w:val="00106B79"/>
    <w:rsid w:val="00132205"/>
    <w:rsid w:val="00177883"/>
    <w:rsid w:val="0019783B"/>
    <w:rsid w:val="001D4AE0"/>
    <w:rsid w:val="001E51BD"/>
    <w:rsid w:val="002B2685"/>
    <w:rsid w:val="002B2B3E"/>
    <w:rsid w:val="002D3102"/>
    <w:rsid w:val="00356B91"/>
    <w:rsid w:val="00356FE5"/>
    <w:rsid w:val="00360460"/>
    <w:rsid w:val="003A2F68"/>
    <w:rsid w:val="003E38BF"/>
    <w:rsid w:val="00402606"/>
    <w:rsid w:val="00431B47"/>
    <w:rsid w:val="00431C36"/>
    <w:rsid w:val="0049775F"/>
    <w:rsid w:val="004D09EA"/>
    <w:rsid w:val="005225B2"/>
    <w:rsid w:val="005473E9"/>
    <w:rsid w:val="005B18C0"/>
    <w:rsid w:val="006114B5"/>
    <w:rsid w:val="0064466C"/>
    <w:rsid w:val="00653C00"/>
    <w:rsid w:val="006A1D78"/>
    <w:rsid w:val="006D4291"/>
    <w:rsid w:val="006E212B"/>
    <w:rsid w:val="006E5894"/>
    <w:rsid w:val="00716FDD"/>
    <w:rsid w:val="007212B2"/>
    <w:rsid w:val="00730696"/>
    <w:rsid w:val="00736763"/>
    <w:rsid w:val="00783448"/>
    <w:rsid w:val="007B0A29"/>
    <w:rsid w:val="007C770C"/>
    <w:rsid w:val="007D052D"/>
    <w:rsid w:val="007D5DA8"/>
    <w:rsid w:val="00803A31"/>
    <w:rsid w:val="008662AD"/>
    <w:rsid w:val="008F56CC"/>
    <w:rsid w:val="009213CD"/>
    <w:rsid w:val="00997ACB"/>
    <w:rsid w:val="009D314A"/>
    <w:rsid w:val="00A329B9"/>
    <w:rsid w:val="00A5429D"/>
    <w:rsid w:val="00A92427"/>
    <w:rsid w:val="00B143D6"/>
    <w:rsid w:val="00B426FC"/>
    <w:rsid w:val="00BC0A22"/>
    <w:rsid w:val="00C85AA2"/>
    <w:rsid w:val="00CD12DE"/>
    <w:rsid w:val="00D07941"/>
    <w:rsid w:val="00D4032E"/>
    <w:rsid w:val="00D4773D"/>
    <w:rsid w:val="00D62024"/>
    <w:rsid w:val="00DC305C"/>
    <w:rsid w:val="00DF71DF"/>
    <w:rsid w:val="00E04568"/>
    <w:rsid w:val="00E44E60"/>
    <w:rsid w:val="00E90D9F"/>
    <w:rsid w:val="00E959BE"/>
    <w:rsid w:val="00ED1452"/>
    <w:rsid w:val="00EF4DCC"/>
    <w:rsid w:val="00F56675"/>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C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316178">
      <w:bodyDiv w:val="1"/>
      <w:marLeft w:val="0"/>
      <w:marRight w:val="0"/>
      <w:marTop w:val="0"/>
      <w:marBottom w:val="0"/>
      <w:divBdr>
        <w:top w:val="none" w:sz="0" w:space="0" w:color="auto"/>
        <w:left w:val="none" w:sz="0" w:space="0" w:color="auto"/>
        <w:bottom w:val="none" w:sz="0" w:space="0" w:color="auto"/>
        <w:right w:val="none" w:sz="0" w:space="0" w:color="auto"/>
      </w:divBdr>
    </w:div>
    <w:div w:id="982538935">
      <w:bodyDiv w:val="1"/>
      <w:marLeft w:val="0"/>
      <w:marRight w:val="0"/>
      <w:marTop w:val="0"/>
      <w:marBottom w:val="0"/>
      <w:divBdr>
        <w:top w:val="none" w:sz="0" w:space="0" w:color="auto"/>
        <w:left w:val="none" w:sz="0" w:space="0" w:color="auto"/>
        <w:bottom w:val="none" w:sz="0" w:space="0" w:color="auto"/>
        <w:right w:val="none" w:sz="0" w:space="0" w:color="auto"/>
      </w:divBdr>
    </w:div>
    <w:div w:id="162341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de-ine.websit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code-ine.website/fullstack/" TargetMode="Externa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girldevelopit.github.io/gdi-featured-js-intro/"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pen.io/Stuart-White/"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an%20Hell\AppData\Roaming\Microsoft\Templates\Business%20report%20(Median%20theme)(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7C934F2F734ABBB7B0CC1DEB55D0FC"/>
        <w:category>
          <w:name w:val="General"/>
          <w:gallery w:val="placeholder"/>
        </w:category>
        <w:types>
          <w:type w:val="bbPlcHdr"/>
        </w:types>
        <w:behaviors>
          <w:behavior w:val="content"/>
        </w:behaviors>
        <w:guid w:val="{E73368CE-21D3-4E98-87C1-22F4D883138B}"/>
      </w:docPartPr>
      <w:docPartBody>
        <w:p w:rsidR="00000000" w:rsidRDefault="00954D98">
          <w:pPr>
            <w:pStyle w:val="447C934F2F734ABBB7B0CC1DEB55D0FC"/>
          </w:pPr>
          <w:r w:rsidRPr="009213CD">
            <w:t>title</w:t>
          </w:r>
        </w:p>
      </w:docPartBody>
    </w:docPart>
    <w:docPart>
      <w:docPartPr>
        <w:name w:val="67A7706D3AB34EC3A29E317D290058EF"/>
        <w:category>
          <w:name w:val="General"/>
          <w:gallery w:val="placeholder"/>
        </w:category>
        <w:types>
          <w:type w:val="bbPlcHdr"/>
        </w:types>
        <w:behaviors>
          <w:behavior w:val="content"/>
        </w:behaviors>
        <w:guid w:val="{BEFA4C8D-C338-400F-BD34-E7D762C25CE3}"/>
      </w:docPartPr>
      <w:docPartBody>
        <w:p w:rsidR="00000000" w:rsidRDefault="00954D98">
          <w:pPr>
            <w:pStyle w:val="67A7706D3AB34EC3A29E317D290058EF"/>
          </w:pPr>
          <w:r w:rsidRPr="00A5429D">
            <w:t>Subtitle</w:t>
          </w:r>
        </w:p>
      </w:docPartBody>
    </w:docPart>
    <w:docPart>
      <w:docPartPr>
        <w:name w:val="FC4DB7A70807405DA953540240D96126"/>
        <w:category>
          <w:name w:val="General"/>
          <w:gallery w:val="placeholder"/>
        </w:category>
        <w:types>
          <w:type w:val="bbPlcHdr"/>
        </w:types>
        <w:behaviors>
          <w:behavior w:val="content"/>
        </w:behaviors>
        <w:guid w:val="{6E0D1953-B7F4-45A5-BA7F-7762E9226101}"/>
      </w:docPartPr>
      <w:docPartBody>
        <w:p w:rsidR="00000000" w:rsidRDefault="00954D98">
          <w:pPr>
            <w:pStyle w:val="FC4DB7A70807405DA953540240D96126"/>
          </w:pPr>
          <w:r>
            <w:t>Title</w:t>
          </w:r>
        </w:p>
      </w:docPartBody>
    </w:docPart>
    <w:docPart>
      <w:docPartPr>
        <w:name w:val="B02378484A4E42ED9731A8DF29BFB03D"/>
        <w:category>
          <w:name w:val="General"/>
          <w:gallery w:val="placeholder"/>
        </w:category>
        <w:types>
          <w:type w:val="bbPlcHdr"/>
        </w:types>
        <w:behaviors>
          <w:behavior w:val="content"/>
        </w:behaviors>
        <w:guid w:val="{88272217-472C-423C-B7E8-372C1621BA08}"/>
      </w:docPartPr>
      <w:docPartBody>
        <w:p w:rsidR="00000000" w:rsidRDefault="00954D98">
          <w:pPr>
            <w:pStyle w:val="B02378484A4E42ED9731A8DF29BFB03D"/>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98"/>
    <w:rsid w:val="00954D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7C934F2F734ABBB7B0CC1DEB55D0FC">
    <w:name w:val="447C934F2F734ABBB7B0CC1DEB55D0FC"/>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097981B3804D4C3A979C1546152DBB49">
    <w:name w:val="097981B3804D4C3A979C1546152DBB49"/>
  </w:style>
  <w:style w:type="paragraph" w:customStyle="1" w:styleId="67A7706D3AB34EC3A29E317D290058EF">
    <w:name w:val="67A7706D3AB34EC3A29E317D290058EF"/>
  </w:style>
  <w:style w:type="paragraph" w:customStyle="1" w:styleId="53BA608B91D14AABBCFBA82651F456DA">
    <w:name w:val="53BA608B91D14AABBCFBA82651F456DA"/>
  </w:style>
  <w:style w:type="paragraph" w:customStyle="1" w:styleId="FC4DB7A70807405DA953540240D96126">
    <w:name w:val="FC4DB7A70807405DA953540240D96126"/>
  </w:style>
  <w:style w:type="paragraph" w:customStyle="1" w:styleId="B02378484A4E42ED9731A8DF29BFB03D">
    <w:name w:val="B02378484A4E42ED9731A8DF29BFB03D"/>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CEFF657CEF3F43ADB73F130AF4816CC1">
    <w:name w:val="CEFF657CEF3F43ADB73F130AF4816CC1"/>
  </w:style>
  <w:style w:type="paragraph" w:customStyle="1" w:styleId="7E41395FB8AF437295CD7516B82601B9">
    <w:name w:val="7E41395FB8AF437295CD7516B82601B9"/>
  </w:style>
  <w:style w:type="paragraph" w:customStyle="1" w:styleId="3557E4DB8C494AEE9E5370774608887E">
    <w:name w:val="3557E4DB8C494AEE9E5370774608887E"/>
  </w:style>
  <w:style w:type="paragraph" w:customStyle="1" w:styleId="2B5F43D896BA4CAA89ECB7E0DA255BF8">
    <w:name w:val="2B5F43D896BA4CAA89ECB7E0DA255BF8"/>
  </w:style>
  <w:style w:type="paragraph" w:customStyle="1" w:styleId="A5C2A2BAB43141A08F3D6044230D39B0">
    <w:name w:val="A5C2A2BAB43141A08F3D6044230D39B0"/>
  </w:style>
  <w:style w:type="paragraph" w:customStyle="1" w:styleId="6B782BA9863B426C8E0F4EDE56B6AED9">
    <w:name w:val="6B782BA9863B426C8E0F4EDE56B6AED9"/>
  </w:style>
  <w:style w:type="paragraph" w:customStyle="1" w:styleId="04BCEF4EF53D4C5C8D9B5017352FA90B">
    <w:name w:val="04BCEF4EF53D4C5C8D9B5017352FA90B"/>
  </w:style>
  <w:style w:type="paragraph" w:customStyle="1" w:styleId="86A0EDF8AE4A4F719602201981C97D74">
    <w:name w:val="86A0EDF8AE4A4F719602201981C97D74"/>
  </w:style>
  <w:style w:type="paragraph" w:customStyle="1" w:styleId="7D9657A1C8024AF8995AEC15CEB0A3F3">
    <w:name w:val="7D9657A1C8024AF8995AEC15CEB0A3F3"/>
  </w:style>
  <w:style w:type="paragraph" w:customStyle="1" w:styleId="E68CF9AF37C041D6AD872D0D5DDABA26">
    <w:name w:val="E68CF9AF37C041D6AD872D0D5DDABA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4.xml><?xml version="1.0" encoding="utf-8"?>
<ds:datastoreItem xmlns:ds="http://schemas.openxmlformats.org/officeDocument/2006/customXml" ds:itemID="{E768BE21-994E-4F9F-979A-16F52403E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theme)(2).dotx</Template>
  <TotalTime>0</TotalTime>
  <Pages>4</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CPD Record</dc:title>
  <dc:subject>Continuous Professional Development</dc:subject>
  <dc:creator/>
  <cp:lastModifiedBy/>
  <cp:revision>1</cp:revision>
  <dcterms:created xsi:type="dcterms:W3CDTF">2019-03-28T11:19:00Z</dcterms:created>
  <dcterms:modified xsi:type="dcterms:W3CDTF">2019-03-28T12:33:00Z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